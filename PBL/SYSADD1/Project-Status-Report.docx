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90DD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D0F13">
        <w:rPr>
          <w:rFonts w:cs="Arial"/>
          <w:b/>
          <w:sz w:val="22"/>
          <w:szCs w:val="22"/>
        </w:rPr>
        <w:t xml:space="preserve"> Barangay System</w:t>
      </w:r>
      <w:r w:rsidR="002D0F13">
        <w:rPr>
          <w:rFonts w:cs="Arial"/>
          <w:b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2D0F13">
        <w:rPr>
          <w:rFonts w:cs="Arial"/>
          <w:b/>
          <w:sz w:val="22"/>
          <w:szCs w:val="22"/>
        </w:rPr>
        <w:t xml:space="preserve"> School of Computing and Information Technology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2D0F13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190DD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GoBack" w:colFirst="0" w:colLast="1"/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Kamila </w:t>
            </w:r>
            <w:proofErr w:type="spellStart"/>
            <w:r>
              <w:rPr>
                <w:rFonts w:cs="Arial"/>
                <w:sz w:val="20"/>
              </w:rPr>
              <w:t>Lagman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Christian Ansel </w:t>
            </w:r>
            <w:proofErr w:type="spellStart"/>
            <w:r>
              <w:rPr>
                <w:rFonts w:cs="Arial"/>
                <w:sz w:val="20"/>
              </w:rPr>
              <w:t>Sevilla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Jhonel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Deluna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D0F1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D0F13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Warren Arcellana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D0F13" w:rsidRPr="003557E7" w:rsidRDefault="002D0F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bookmarkEnd w:id="0"/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90DD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90DD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90DD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90DD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90DD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90DD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90DD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2D0F13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0A5E8F" w:rsidP="009435EB">
            <w:pPr>
              <w:spacing w:before="40" w:after="40"/>
            </w:pPr>
            <w:proofErr w:type="spellStart"/>
            <w:r>
              <w:t>KamilaLagman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E6774" w:rsidP="009435EB">
            <w:pPr>
              <w:spacing w:before="40" w:after="40"/>
            </w:pPr>
            <w:r>
              <w:fldChar w:fldCharType="begin"/>
            </w:r>
            <w:r>
              <w:instrText xml:space="preserve"> MACROBUTTON  DoFieldClick [</w:instrText>
            </w:r>
            <w:r w:rsidRPr="006E6774">
              <w:rPr>
                <w:b/>
              </w:rPr>
              <w:instrText>mm/dd/yy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40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40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1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1"/>
                </w:p>
                <w:bookmarkStart w:id="42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2"/>
                </w:p>
                <w:bookmarkStart w:id="43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3"/>
                </w:p>
                <w:bookmarkStart w:id="44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4"/>
                </w:p>
                <w:bookmarkStart w:id="45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5"/>
                </w:p>
                <w:bookmarkStart w:id="46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7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7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8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8"/>
                </w:p>
                <w:bookmarkStart w:id="49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9"/>
                </w:p>
                <w:bookmarkStart w:id="50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50"/>
                </w:p>
                <w:bookmarkStart w:id="51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1"/>
                </w:p>
                <w:bookmarkStart w:id="52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2"/>
                </w:p>
                <w:bookmarkStart w:id="53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3"/>
                </w:p>
                <w:bookmarkStart w:id="54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4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D0F13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527953323"/>
      <w:bookmarkStart w:id="56" w:name="_Toc67755745"/>
      <w:bookmarkStart w:id="5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8" w:name="_Toc527953324"/>
      <w:bookmarkEnd w:id="55"/>
      <w:r w:rsidR="00E37DB8" w:rsidRPr="00A951FF">
        <w:rPr>
          <w:sz w:val="26"/>
          <w:szCs w:val="26"/>
        </w:rPr>
        <w:t>PPROVALS</w:t>
      </w:r>
      <w:bookmarkEnd w:id="56"/>
      <w:bookmarkEnd w:id="5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443A01">
        <w:t xml:space="preserve"> </w:t>
      </w:r>
      <w:r w:rsidR="00443A01">
        <w:tab/>
        <w:t xml:space="preserve">Kamila </w:t>
      </w:r>
      <w:proofErr w:type="spellStart"/>
      <w:r w:rsidR="00443A01">
        <w:t>Lagman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2D0F13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9" w:name="_Toc67755746"/>
      <w:bookmarkStart w:id="60" w:name="_Toc77392562"/>
      <w:r w:rsidRPr="00A951FF">
        <w:rPr>
          <w:sz w:val="26"/>
          <w:szCs w:val="26"/>
        </w:rPr>
        <w:lastRenderedPageBreak/>
        <w:t>APPENDICES</w:t>
      </w:r>
      <w:bookmarkEnd w:id="58"/>
      <w:bookmarkEnd w:id="59"/>
      <w:bookmarkEnd w:id="60"/>
    </w:p>
    <w:p w:rsidR="00C27667" w:rsidRDefault="00D7046C" w:rsidP="003A1956">
      <w:pPr>
        <w:pStyle w:val="Heading2"/>
        <w:spacing w:before="480" w:after="240"/>
      </w:pPr>
      <w:bookmarkStart w:id="61" w:name="_Toc67755747"/>
      <w:bookmarkStart w:id="62" w:name="_Toc77392563"/>
      <w:r>
        <w:t>Document Guidelines</w:t>
      </w:r>
      <w:bookmarkEnd w:id="61"/>
      <w:bookmarkEnd w:id="62"/>
    </w:p>
    <w:p w:rsidR="00160B81" w:rsidRPr="003A1956" w:rsidRDefault="00160B81" w:rsidP="00160B81">
      <w:pPr>
        <w:ind w:left="590"/>
        <w:rPr>
          <w:rFonts w:cs="Arial"/>
        </w:rPr>
      </w:pPr>
      <w:bookmarkStart w:id="63" w:name="Omitted"/>
      <w:bookmarkStart w:id="64" w:name="_Project_Charter_Document_Sections_O"/>
      <w:bookmarkStart w:id="65" w:name="_Project_Quality_Plan_Sections_Omitt"/>
      <w:bookmarkStart w:id="66" w:name="_Toc527953329"/>
      <w:bookmarkStart w:id="67" w:name="_Toc67755752"/>
      <w:bookmarkEnd w:id="63"/>
      <w:bookmarkEnd w:id="64"/>
      <w:bookmarkEnd w:id="65"/>
    </w:p>
    <w:p w:rsidR="002D5392" w:rsidRDefault="00C27667" w:rsidP="003A1956">
      <w:pPr>
        <w:pStyle w:val="Heading2"/>
        <w:spacing w:before="480" w:after="240"/>
      </w:pPr>
      <w:bookmarkStart w:id="6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6"/>
      <w:bookmarkEnd w:id="67"/>
      <w:bookmarkEnd w:id="6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D0F13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DD6" w:rsidRDefault="00190DD6">
      <w:r>
        <w:separator/>
      </w:r>
    </w:p>
  </w:endnote>
  <w:endnote w:type="continuationSeparator" w:id="0">
    <w:p w:rsidR="00190DD6" w:rsidRDefault="0019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36B38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D0F13">
      <w:rPr>
        <w:noProof/>
        <w:sz w:val="18"/>
        <w:szCs w:val="18"/>
      </w:rPr>
      <w:t>10/7/2015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DD6" w:rsidRDefault="00190DD6">
      <w:r>
        <w:separator/>
      </w:r>
    </w:p>
  </w:footnote>
  <w:footnote w:type="continuationSeparator" w:id="0">
    <w:p w:rsidR="00190DD6" w:rsidRDefault="00190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36B38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5E8F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0DD6"/>
    <w:rsid w:val="001956D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0F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A01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1F1D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92EB2F-B8DC-4D62-B8F3-54242F0E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120</TotalTime>
  <Pages>1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David Warren Arcellana</cp:lastModifiedBy>
  <cp:revision>4</cp:revision>
  <cp:lastPrinted>2004-07-12T06:29:00Z</cp:lastPrinted>
  <dcterms:created xsi:type="dcterms:W3CDTF">2013-05-08T02:00:00Z</dcterms:created>
  <dcterms:modified xsi:type="dcterms:W3CDTF">2015-10-07T19:42:00Z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